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27DE3A7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56A13E4" w14:textId="77777777" w:rsidR="001B2ABD" w:rsidRDefault="00B725B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DD5382A" wp14:editId="57D897EC">
                  <wp:extent cx="1866900" cy="1914525"/>
                  <wp:effectExtent l="133350" t="114300" r="152400" b="1619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9145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8A0DD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84195D3" w14:textId="21DDC399" w:rsidR="001B2ABD" w:rsidRDefault="00B725B7" w:rsidP="001B2ABD">
            <w:pPr>
              <w:pStyle w:val="Title"/>
              <w:rPr>
                <w:lang w:val="id-ID"/>
              </w:rPr>
            </w:pPr>
            <w:r>
              <w:rPr>
                <w:lang w:val="id-ID"/>
              </w:rPr>
              <w:t>Satya Wira Permana</w:t>
            </w:r>
          </w:p>
          <w:p w14:paraId="0E317254" w14:textId="06A96F7C" w:rsidR="002B5C5E" w:rsidRPr="005D2422" w:rsidRDefault="002B5C5E" w:rsidP="002B5C5E">
            <w:pPr>
              <w:pStyle w:val="Subtitle"/>
              <w:rPr>
                <w:spacing w:val="0"/>
                <w:w w:val="100"/>
                <w:sz w:val="36"/>
                <w:lang w:val="id-ID"/>
              </w:rPr>
            </w:pPr>
          </w:p>
          <w:p w14:paraId="311F2291" w14:textId="04175556" w:rsidR="00267E52" w:rsidRPr="00267E52" w:rsidRDefault="00267E52" w:rsidP="00267E52">
            <w:pPr>
              <w:rPr>
                <w:lang w:val="id-ID"/>
              </w:rPr>
            </w:pPr>
          </w:p>
        </w:tc>
      </w:tr>
      <w:tr w:rsidR="001B2ABD" w14:paraId="313BA7E9" w14:textId="77777777" w:rsidTr="001B2ABD">
        <w:tc>
          <w:tcPr>
            <w:tcW w:w="3600" w:type="dxa"/>
          </w:tcPr>
          <w:p w14:paraId="02934262" w14:textId="77777777" w:rsidR="001B2ABD" w:rsidRDefault="0001300F" w:rsidP="00036450">
            <w:pPr>
              <w:pStyle w:val="Heading3"/>
            </w:pPr>
            <w:r>
              <w:rPr>
                <w:lang w:val="id-ID"/>
              </w:rPr>
              <w:t>Profil</w:t>
            </w:r>
          </w:p>
          <w:p w14:paraId="07A6FA81" w14:textId="77777777" w:rsidR="00267E52" w:rsidRDefault="00267E52" w:rsidP="00267E52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Mahasiswa semester 2 jurusan Teknik Informatika di UIN Sunan Gunung Djati Bandung. </w:t>
            </w:r>
          </w:p>
          <w:p w14:paraId="66664C5E" w14:textId="1BDB9CD5" w:rsidR="00036450" w:rsidRDefault="00267E52" w:rsidP="00267E52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Lahir di Bandung, 13 Mei 2000. Lahir dari keluarga sederhana. Ayah saya bekerja di Polsek Batujajar, sedangkan ibu saya bekerja sebagai</w:t>
            </w:r>
            <w:bookmarkStart w:id="0" w:name="_GoBack"/>
            <w:bookmarkEnd w:id="0"/>
            <w:r>
              <w:rPr>
                <w:lang w:val="id-ID"/>
              </w:rPr>
              <w:t xml:space="preserve"> Instruktur senam.</w:t>
            </w:r>
          </w:p>
          <w:p w14:paraId="7D8C96C7" w14:textId="71794CEB" w:rsidR="00036450" w:rsidRPr="00267E52" w:rsidRDefault="00267E52" w:rsidP="00267E52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Saya bercita-cita ingin menjadi web programmer yang handal. </w:t>
            </w:r>
          </w:p>
          <w:p w14:paraId="15813EF7" w14:textId="77777777" w:rsidR="00036450" w:rsidRPr="00CB0055" w:rsidRDefault="0001300F" w:rsidP="00CB0055">
            <w:pPr>
              <w:pStyle w:val="Heading3"/>
            </w:pPr>
            <w:r>
              <w:rPr>
                <w:lang w:val="id-ID"/>
              </w:rPr>
              <w:t>Kontak</w:t>
            </w:r>
          </w:p>
          <w:p w14:paraId="1A594826" w14:textId="77777777" w:rsidR="004D3011" w:rsidRDefault="0001300F" w:rsidP="004D3011">
            <w:r>
              <w:rPr>
                <w:lang w:val="id-ID"/>
              </w:rPr>
              <w:t>TELEPON:</w:t>
            </w:r>
          </w:p>
          <w:p w14:paraId="6E31990B" w14:textId="77777777" w:rsidR="004D3011" w:rsidRDefault="00B725B7" w:rsidP="004D3011">
            <w:r>
              <w:rPr>
                <w:lang w:val="id-ID"/>
              </w:rPr>
              <w:t>+62895379181040</w:t>
            </w:r>
          </w:p>
          <w:p w14:paraId="7FC92085" w14:textId="77777777" w:rsidR="004D3011" w:rsidRPr="004D3011" w:rsidRDefault="004D3011" w:rsidP="004D3011"/>
          <w:sdt>
            <w:sdtPr>
              <w:id w:val="67859272"/>
              <w:placeholder>
                <w:docPart w:val="0DC428FFBB1C4B659EB6A9B70BE5B475"/>
              </w:placeholder>
              <w:temporary/>
              <w:showingPlcHdr/>
              <w15:appearance w15:val="hidden"/>
            </w:sdtPr>
            <w:sdtEndPr/>
            <w:sdtContent>
              <w:p w14:paraId="61F19350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0BAD4DCA" w14:textId="77777777" w:rsidR="004D3011" w:rsidRPr="00EE7A68" w:rsidRDefault="00EE7A68" w:rsidP="004D3011">
            <w:pPr>
              <w:rPr>
                <w:lang w:val="id-ID"/>
              </w:rPr>
            </w:pPr>
            <w:r>
              <w:rPr>
                <w:lang w:val="id-ID"/>
              </w:rPr>
              <w:t>https://satyawp.com</w:t>
            </w:r>
          </w:p>
          <w:p w14:paraId="128DFD2D" w14:textId="77777777" w:rsidR="004D3011" w:rsidRDefault="004D3011" w:rsidP="004D3011"/>
          <w:sdt>
            <w:sdtPr>
              <w:id w:val="-240260293"/>
              <w:placeholder>
                <w:docPart w:val="F608DDA130AA4917B8802BD889545F85"/>
              </w:placeholder>
              <w:temporary/>
              <w:showingPlcHdr/>
              <w15:appearance w15:val="hidden"/>
            </w:sdtPr>
            <w:sdtEndPr/>
            <w:sdtContent>
              <w:p w14:paraId="6C366310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D835418" w14:textId="77777777" w:rsidR="00036450" w:rsidRPr="00B725B7" w:rsidRDefault="00B725B7" w:rsidP="004D3011">
            <w:pPr>
              <w:rPr>
                <w:rStyle w:val="Hyperlink"/>
                <w:lang w:val="id-ID"/>
              </w:rPr>
            </w:pPr>
            <w:r>
              <w:rPr>
                <w:lang w:val="id-ID"/>
              </w:rPr>
              <w:t>Wirapermana3@gmail.com</w:t>
            </w:r>
          </w:p>
          <w:p w14:paraId="323E2384" w14:textId="77777777" w:rsidR="004D3011" w:rsidRPr="00CB0055" w:rsidRDefault="0001300F" w:rsidP="00CB0055">
            <w:pPr>
              <w:pStyle w:val="Heading3"/>
            </w:pPr>
            <w:r>
              <w:rPr>
                <w:lang w:val="id-ID"/>
              </w:rPr>
              <w:t>Hobi</w:t>
            </w:r>
          </w:p>
          <w:p w14:paraId="14E5501A" w14:textId="77777777" w:rsidR="004D3011" w:rsidRDefault="002B5C5E" w:rsidP="004D3011">
            <w:r>
              <w:rPr>
                <w:lang w:val="id-ID"/>
              </w:rPr>
              <w:t>Menulis Cerita</w:t>
            </w:r>
          </w:p>
          <w:p w14:paraId="3C3EC46C" w14:textId="77777777" w:rsidR="004D3011" w:rsidRDefault="002B5C5E" w:rsidP="004D3011">
            <w:r>
              <w:rPr>
                <w:lang w:val="id-ID"/>
              </w:rPr>
              <w:t>Matematika Kalkulus</w:t>
            </w:r>
          </w:p>
          <w:p w14:paraId="4F0227F1" w14:textId="77777777" w:rsidR="004D3011" w:rsidRDefault="002B5C5E" w:rsidP="004D3011">
            <w:r>
              <w:rPr>
                <w:lang w:val="id-ID"/>
              </w:rPr>
              <w:t xml:space="preserve">Film </w:t>
            </w:r>
          </w:p>
          <w:p w14:paraId="20C3380C" w14:textId="77777777" w:rsidR="004D3011" w:rsidRPr="004D3011" w:rsidRDefault="002B5C5E" w:rsidP="004D3011">
            <w:r>
              <w:rPr>
                <w:lang w:val="id-ID"/>
              </w:rPr>
              <w:t>Membaca Novel</w:t>
            </w:r>
          </w:p>
        </w:tc>
        <w:tc>
          <w:tcPr>
            <w:tcW w:w="720" w:type="dxa"/>
          </w:tcPr>
          <w:p w14:paraId="7C49E29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987EBCB" w14:textId="77777777" w:rsidR="001B2ABD" w:rsidRDefault="0001300F" w:rsidP="00036450">
            <w:pPr>
              <w:pStyle w:val="Heading2"/>
            </w:pPr>
            <w:r>
              <w:rPr>
                <w:lang w:val="id-ID"/>
              </w:rPr>
              <w:t>PENDIDIKAN</w:t>
            </w:r>
          </w:p>
          <w:p w14:paraId="2E6D924E" w14:textId="77777777" w:rsidR="00036450" w:rsidRPr="0001300F" w:rsidRDefault="0001300F" w:rsidP="00B359E4">
            <w:pPr>
              <w:pStyle w:val="Heading4"/>
              <w:rPr>
                <w:lang w:val="id-ID"/>
              </w:rPr>
            </w:pPr>
            <w:r>
              <w:rPr>
                <w:lang w:val="id-ID"/>
              </w:rPr>
              <w:t>TK/RA ASSALAFIYYAH BATUJAJAR</w:t>
            </w:r>
          </w:p>
          <w:p w14:paraId="3C927FB8" w14:textId="77777777" w:rsidR="00036450" w:rsidRPr="00B359E4" w:rsidRDefault="0001300F" w:rsidP="00B359E4">
            <w:pPr>
              <w:pStyle w:val="Date"/>
            </w:pPr>
            <w:r>
              <w:rPr>
                <w:lang w:val="id-ID"/>
              </w:rPr>
              <w:t>2006</w:t>
            </w:r>
            <w:r w:rsidR="00036450" w:rsidRPr="00B359E4">
              <w:t xml:space="preserve"> </w:t>
            </w:r>
          </w:p>
          <w:p w14:paraId="5B3A9753" w14:textId="77777777" w:rsidR="00036450" w:rsidRDefault="00036450" w:rsidP="00036450"/>
          <w:p w14:paraId="71CC310D" w14:textId="77777777" w:rsidR="00036450" w:rsidRPr="00B359E4" w:rsidRDefault="0001300F" w:rsidP="00B359E4">
            <w:pPr>
              <w:pStyle w:val="Heading4"/>
            </w:pPr>
            <w:r>
              <w:rPr>
                <w:lang w:val="id-ID"/>
              </w:rPr>
              <w:t>SD/MI ASSALAFIYYAH BATUJAJAR</w:t>
            </w:r>
          </w:p>
          <w:p w14:paraId="4182C120" w14:textId="77777777" w:rsidR="00036450" w:rsidRDefault="0001300F" w:rsidP="00B359E4">
            <w:pPr>
              <w:pStyle w:val="Date"/>
            </w:pPr>
            <w:r>
              <w:rPr>
                <w:lang w:val="id-ID"/>
              </w:rPr>
              <w:t>2016</w:t>
            </w:r>
            <w:r w:rsidR="00036450" w:rsidRPr="00B359E4">
              <w:t xml:space="preserve"> - </w:t>
            </w:r>
            <w:r>
              <w:rPr>
                <w:lang w:val="id-ID"/>
              </w:rPr>
              <w:t>2012</w:t>
            </w:r>
          </w:p>
          <w:p w14:paraId="5037B6C6" w14:textId="77777777" w:rsidR="0001300F" w:rsidRDefault="0001300F" w:rsidP="0001300F"/>
          <w:p w14:paraId="046BB515" w14:textId="77777777" w:rsidR="0001300F" w:rsidRPr="00B359E4" w:rsidRDefault="0001300F" w:rsidP="0001300F">
            <w:pPr>
              <w:pStyle w:val="Heading4"/>
            </w:pPr>
            <w:r>
              <w:rPr>
                <w:lang w:val="id-ID"/>
              </w:rPr>
              <w:t>SMP Negeri 4 Batujajar</w:t>
            </w:r>
          </w:p>
          <w:p w14:paraId="330E905D" w14:textId="77777777" w:rsidR="0001300F" w:rsidRPr="00B359E4" w:rsidRDefault="0001300F" w:rsidP="0001300F">
            <w:pPr>
              <w:pStyle w:val="Date"/>
            </w:pPr>
            <w:r>
              <w:rPr>
                <w:lang w:val="id-ID"/>
              </w:rPr>
              <w:t>2012</w:t>
            </w:r>
            <w:r w:rsidRPr="00B359E4">
              <w:t xml:space="preserve"> - </w:t>
            </w:r>
            <w:r>
              <w:rPr>
                <w:lang w:val="id-ID"/>
              </w:rPr>
              <w:t>2015</w:t>
            </w:r>
          </w:p>
          <w:p w14:paraId="50C5204B" w14:textId="77777777" w:rsidR="0001300F" w:rsidRDefault="0001300F" w:rsidP="0001300F"/>
          <w:p w14:paraId="3574B54A" w14:textId="77777777" w:rsidR="0001300F" w:rsidRDefault="0001300F" w:rsidP="0001300F">
            <w:pPr>
              <w:pStyle w:val="Heading4"/>
              <w:rPr>
                <w:lang w:val="id-ID"/>
              </w:rPr>
            </w:pPr>
            <w:r>
              <w:rPr>
                <w:lang w:val="id-ID"/>
              </w:rPr>
              <w:t>SMA Negeri 1 Batujajar</w:t>
            </w:r>
          </w:p>
          <w:p w14:paraId="595B9BC4" w14:textId="77777777" w:rsidR="0001300F" w:rsidRPr="0001300F" w:rsidRDefault="0001300F" w:rsidP="0001300F">
            <w:pPr>
              <w:rPr>
                <w:b/>
                <w:lang w:val="id-ID"/>
              </w:rPr>
            </w:pPr>
            <w:r w:rsidRPr="0001300F">
              <w:rPr>
                <w:b/>
                <w:lang w:val="id-ID"/>
              </w:rPr>
              <w:t>Jurusan IPA</w:t>
            </w:r>
          </w:p>
          <w:p w14:paraId="2A739DC6" w14:textId="77777777" w:rsidR="0001300F" w:rsidRPr="00B359E4" w:rsidRDefault="0001300F" w:rsidP="0001300F">
            <w:pPr>
              <w:pStyle w:val="Date"/>
            </w:pPr>
            <w:r>
              <w:rPr>
                <w:lang w:val="id-ID"/>
              </w:rPr>
              <w:t>2015</w:t>
            </w:r>
            <w:r w:rsidRPr="00B359E4">
              <w:t xml:space="preserve"> - </w:t>
            </w:r>
            <w:r>
              <w:rPr>
                <w:lang w:val="id-ID"/>
              </w:rPr>
              <w:t>2018</w:t>
            </w:r>
          </w:p>
          <w:p w14:paraId="30787A2A" w14:textId="77777777" w:rsidR="0001300F" w:rsidRDefault="0001300F" w:rsidP="0001300F"/>
          <w:p w14:paraId="18F370CE" w14:textId="77777777" w:rsidR="0001300F" w:rsidRDefault="0001300F" w:rsidP="0001300F">
            <w:pPr>
              <w:pStyle w:val="Heading4"/>
              <w:rPr>
                <w:lang w:val="id-ID"/>
              </w:rPr>
            </w:pPr>
            <w:r>
              <w:rPr>
                <w:lang w:val="id-ID"/>
              </w:rPr>
              <w:t>Universitas Islam Negeri Sunan Gunung Djati Bandung</w:t>
            </w:r>
          </w:p>
          <w:p w14:paraId="4E3B569E" w14:textId="77777777" w:rsidR="0001300F" w:rsidRPr="0001300F" w:rsidRDefault="0001300F" w:rsidP="0001300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Jurusan Teknik Informatika</w:t>
            </w:r>
          </w:p>
          <w:p w14:paraId="5576C5B0" w14:textId="77777777" w:rsidR="0001300F" w:rsidRPr="00B359E4" w:rsidRDefault="0001300F" w:rsidP="0001300F">
            <w:pPr>
              <w:pStyle w:val="Date"/>
            </w:pPr>
            <w:r>
              <w:rPr>
                <w:lang w:val="id-ID"/>
              </w:rPr>
              <w:t>2018</w:t>
            </w:r>
            <w:r w:rsidRPr="00B359E4">
              <w:t xml:space="preserve"> - </w:t>
            </w:r>
            <w:r>
              <w:rPr>
                <w:lang w:val="id-ID"/>
              </w:rPr>
              <w:t>Sekarang</w:t>
            </w:r>
          </w:p>
          <w:p w14:paraId="488AC60E" w14:textId="77777777" w:rsidR="0001300F" w:rsidRPr="0001300F" w:rsidRDefault="0001300F" w:rsidP="0001300F"/>
          <w:p w14:paraId="0EDCEE1E" w14:textId="77777777" w:rsidR="00036450" w:rsidRDefault="0001300F" w:rsidP="00036450">
            <w:pPr>
              <w:pStyle w:val="Heading2"/>
            </w:pPr>
            <w:r>
              <w:rPr>
                <w:lang w:val="id-ID"/>
              </w:rPr>
              <w:t>PENGALAMAN ORGANISASI</w:t>
            </w:r>
          </w:p>
          <w:p w14:paraId="4CA79F02" w14:textId="77777777" w:rsidR="00036450" w:rsidRPr="002B5C5E" w:rsidRDefault="002B5C5E" w:rsidP="00B359E4">
            <w:pPr>
              <w:pStyle w:val="Heading4"/>
              <w:rPr>
                <w:bCs/>
                <w:lang w:val="id-ID"/>
              </w:rPr>
            </w:pPr>
            <w:r>
              <w:rPr>
                <w:lang w:val="id-ID"/>
              </w:rPr>
              <w:t>PMR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rPr>
                <w:lang w:val="id-ID"/>
              </w:rPr>
              <w:t>(Palang Merah Remaja)</w:t>
            </w:r>
          </w:p>
          <w:p w14:paraId="558BECB6" w14:textId="77777777" w:rsidR="00036450" w:rsidRPr="00036450" w:rsidRDefault="002B5C5E" w:rsidP="00B359E4">
            <w:pPr>
              <w:pStyle w:val="Date"/>
            </w:pPr>
            <w:r>
              <w:rPr>
                <w:lang w:val="id-ID"/>
              </w:rPr>
              <w:t>2013</w:t>
            </w:r>
            <w:r w:rsidR="00036450" w:rsidRPr="00036450">
              <w:t>–</w:t>
            </w:r>
            <w:r>
              <w:rPr>
                <w:lang w:val="id-ID"/>
              </w:rPr>
              <w:t>2014</w:t>
            </w:r>
          </w:p>
          <w:p w14:paraId="7404EBEA" w14:textId="77777777" w:rsidR="00036450" w:rsidRDefault="002B5C5E" w:rsidP="00036450">
            <w:r>
              <w:rPr>
                <w:lang w:val="id-ID"/>
              </w:rPr>
              <w:t>SMP Negeri 4 Batujajar</w:t>
            </w:r>
            <w:r w:rsidR="00036450" w:rsidRPr="00036450">
              <w:t xml:space="preserve"> </w:t>
            </w:r>
          </w:p>
          <w:p w14:paraId="7BDB5C20" w14:textId="77777777" w:rsidR="004D3011" w:rsidRDefault="004D3011" w:rsidP="00036450"/>
          <w:p w14:paraId="296A3C06" w14:textId="77777777" w:rsidR="004D3011" w:rsidRPr="004D3011" w:rsidRDefault="002B5C5E" w:rsidP="00B359E4">
            <w:pPr>
              <w:pStyle w:val="Heading4"/>
              <w:rPr>
                <w:bCs/>
              </w:rPr>
            </w:pPr>
            <w:r>
              <w:rPr>
                <w:lang w:val="id-ID"/>
              </w:rPr>
              <w:t>KIR</w:t>
            </w:r>
            <w:r w:rsidR="004D3011" w:rsidRPr="004D3011">
              <w:t xml:space="preserve">  </w:t>
            </w:r>
            <w:r>
              <w:rPr>
                <w:lang w:val="id-ID"/>
              </w:rPr>
              <w:t>(Kelompok Ilmiah Remaja)</w:t>
            </w:r>
          </w:p>
          <w:p w14:paraId="6B8D8A85" w14:textId="77777777" w:rsidR="004D3011" w:rsidRPr="004D3011" w:rsidRDefault="002B5C5E" w:rsidP="00B359E4">
            <w:pPr>
              <w:pStyle w:val="Date"/>
            </w:pPr>
            <w:r>
              <w:rPr>
                <w:lang w:val="id-ID"/>
              </w:rPr>
              <w:t>2017</w:t>
            </w:r>
            <w:r w:rsidR="004D3011" w:rsidRPr="004D3011">
              <w:t>–</w:t>
            </w:r>
            <w:r>
              <w:rPr>
                <w:lang w:val="id-ID"/>
              </w:rPr>
              <w:t>2018</w:t>
            </w:r>
          </w:p>
          <w:p w14:paraId="3007F013" w14:textId="77777777" w:rsidR="004D3011" w:rsidRPr="004D3011" w:rsidRDefault="002B5C5E" w:rsidP="004D3011">
            <w:r>
              <w:rPr>
                <w:lang w:val="id-ID"/>
              </w:rPr>
              <w:t>SMA Negeri 1 Batujajar</w:t>
            </w:r>
            <w:r w:rsidR="00036450" w:rsidRPr="004D3011">
              <w:t xml:space="preserve"> </w:t>
            </w:r>
          </w:p>
          <w:p w14:paraId="3B91E823" w14:textId="77777777" w:rsidR="004D3011" w:rsidRDefault="004D3011" w:rsidP="00036450"/>
          <w:p w14:paraId="67835B62" w14:textId="2B95C5C5" w:rsidR="00036450" w:rsidRDefault="002B5C5E" w:rsidP="00036450">
            <w:pPr>
              <w:pStyle w:val="Heading2"/>
            </w:pPr>
            <w:r>
              <w:rPr>
                <w:lang w:val="id-ID"/>
              </w:rPr>
              <w:t>Kemampuan</w:t>
            </w:r>
            <w:r w:rsidR="004A6D3D">
              <w:rPr>
                <w:lang w:val="id-ID"/>
              </w:rPr>
              <w:t xml:space="preserve"> </w:t>
            </w:r>
          </w:p>
          <w:p w14:paraId="3555A22F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B490B75" wp14:editId="224BF781">
                  <wp:extent cx="4543425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58A57062" w14:textId="77777777" w:rsidR="0043117B" w:rsidRDefault="00005AD6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5C549" w14:textId="77777777" w:rsidR="00005AD6" w:rsidRDefault="00005AD6" w:rsidP="000C45FF">
      <w:r>
        <w:separator/>
      </w:r>
    </w:p>
  </w:endnote>
  <w:endnote w:type="continuationSeparator" w:id="0">
    <w:p w14:paraId="51D746A8" w14:textId="77777777" w:rsidR="00005AD6" w:rsidRDefault="00005AD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4148A" w14:textId="77777777" w:rsidR="00005AD6" w:rsidRDefault="00005AD6" w:rsidP="000C45FF">
      <w:r>
        <w:separator/>
      </w:r>
    </w:p>
  </w:footnote>
  <w:footnote w:type="continuationSeparator" w:id="0">
    <w:p w14:paraId="0ED284C5" w14:textId="77777777" w:rsidR="00005AD6" w:rsidRDefault="00005AD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6A8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DD4672" wp14:editId="6BE44ED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B7"/>
    <w:rsid w:val="00005AD6"/>
    <w:rsid w:val="0001300F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7E52"/>
    <w:rsid w:val="00281FD5"/>
    <w:rsid w:val="002B5C5E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A6D3D"/>
    <w:rsid w:val="004C63E4"/>
    <w:rsid w:val="004D3011"/>
    <w:rsid w:val="005262AC"/>
    <w:rsid w:val="005727F9"/>
    <w:rsid w:val="00574881"/>
    <w:rsid w:val="005D2422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B725B7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E7A68"/>
    <w:rsid w:val="00F60274"/>
    <w:rsid w:val="00F77FB9"/>
    <w:rsid w:val="00FB068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A570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5B7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5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202SA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535382352568247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Word</c:v>
                </c:pt>
                <c:pt idx="1">
                  <c:v>Kalkulus</c:v>
                </c:pt>
                <c:pt idx="2">
                  <c:v>Photoshop</c:v>
                </c:pt>
                <c:pt idx="3">
                  <c:v>Power Point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0.6</c:v>
                </c:pt>
                <c:pt idx="1">
                  <c:v>0.85</c:v>
                </c:pt>
                <c:pt idx="2">
                  <c:v>0.15</c:v>
                </c:pt>
                <c:pt idx="3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C428FFBB1C4B659EB6A9B70BE5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40B6F-CE5E-43AF-B3E0-60DED37A880F}"/>
      </w:docPartPr>
      <w:docPartBody>
        <w:p w:rsidR="008273FB" w:rsidRDefault="00B82AA5">
          <w:pPr>
            <w:pStyle w:val="0DC428FFBB1C4B659EB6A9B70BE5B475"/>
          </w:pPr>
          <w:r w:rsidRPr="004D3011">
            <w:t>WEBSITE:</w:t>
          </w:r>
        </w:p>
      </w:docPartBody>
    </w:docPart>
    <w:docPart>
      <w:docPartPr>
        <w:name w:val="F608DDA130AA4917B8802BD889545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5F02-C248-45C2-B30C-EAD0B03668B7}"/>
      </w:docPartPr>
      <w:docPartBody>
        <w:p w:rsidR="008273FB" w:rsidRDefault="00B82AA5">
          <w:pPr>
            <w:pStyle w:val="F608DDA130AA4917B8802BD889545F85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35"/>
    <w:rsid w:val="00164435"/>
    <w:rsid w:val="006060C5"/>
    <w:rsid w:val="008273FB"/>
    <w:rsid w:val="00B82AA5"/>
    <w:rsid w:val="00BD0AC6"/>
    <w:rsid w:val="00FC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EE0C7DAD541E1897A719B7F384179">
    <w:name w:val="ACCEE0C7DAD541E1897A719B7F384179"/>
  </w:style>
  <w:style w:type="paragraph" w:customStyle="1" w:styleId="34E3226FC22B46BAADD0941E09C1F646">
    <w:name w:val="34E3226FC22B46BAADD0941E09C1F646"/>
  </w:style>
  <w:style w:type="paragraph" w:customStyle="1" w:styleId="41D129EB61F34C4D82E1921148C44099">
    <w:name w:val="41D129EB61F34C4D82E1921148C44099"/>
  </w:style>
  <w:style w:type="paragraph" w:customStyle="1" w:styleId="895BD9A229BB47BEBA0014830FEA539E">
    <w:name w:val="895BD9A229BB47BEBA0014830FEA539E"/>
  </w:style>
  <w:style w:type="paragraph" w:customStyle="1" w:styleId="84EAC28BA6754789A9B2075B43D6C7C0">
    <w:name w:val="84EAC28BA6754789A9B2075B43D6C7C0"/>
  </w:style>
  <w:style w:type="paragraph" w:customStyle="1" w:styleId="85CE9717D5924285A4752E25DB6EAA5E">
    <w:name w:val="85CE9717D5924285A4752E25DB6EAA5E"/>
  </w:style>
  <w:style w:type="paragraph" w:customStyle="1" w:styleId="FEF11456FE60435E807614DC8AC7FDB1">
    <w:name w:val="FEF11456FE60435E807614DC8AC7FDB1"/>
  </w:style>
  <w:style w:type="paragraph" w:customStyle="1" w:styleId="0DC428FFBB1C4B659EB6A9B70BE5B475">
    <w:name w:val="0DC428FFBB1C4B659EB6A9B70BE5B475"/>
  </w:style>
  <w:style w:type="paragraph" w:customStyle="1" w:styleId="801071111EDE41B4B9BCAAAA6F9164BA">
    <w:name w:val="801071111EDE41B4B9BCAAAA6F9164BA"/>
  </w:style>
  <w:style w:type="paragraph" w:customStyle="1" w:styleId="F608DDA130AA4917B8802BD889545F85">
    <w:name w:val="F608DDA130AA4917B8802BD889545F8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809B8159FA9499AB118002A6CEFD9DD">
    <w:name w:val="2809B8159FA9499AB118002A6CEFD9DD"/>
  </w:style>
  <w:style w:type="paragraph" w:customStyle="1" w:styleId="820A0C6220C6454AB73F5C349E7F1CA1">
    <w:name w:val="820A0C6220C6454AB73F5C349E7F1CA1"/>
  </w:style>
  <w:style w:type="paragraph" w:customStyle="1" w:styleId="63ADF344A2E1483283EDDCE5F01C800F">
    <w:name w:val="63ADF344A2E1483283EDDCE5F01C800F"/>
  </w:style>
  <w:style w:type="paragraph" w:customStyle="1" w:styleId="B362F28C44BD455CBB6B94D58C838B5C">
    <w:name w:val="B362F28C44BD455CBB6B94D58C838B5C"/>
  </w:style>
  <w:style w:type="paragraph" w:customStyle="1" w:styleId="9D93CCF9ADD64B3096497F5AB1DC06E9">
    <w:name w:val="9D93CCF9ADD64B3096497F5AB1DC06E9"/>
  </w:style>
  <w:style w:type="paragraph" w:customStyle="1" w:styleId="9CB9085FC3FF460CB76005D1DD850C75">
    <w:name w:val="9CB9085FC3FF460CB76005D1DD850C75"/>
  </w:style>
  <w:style w:type="paragraph" w:customStyle="1" w:styleId="8B17DDC0730F4A3683198625EE82D8B1">
    <w:name w:val="8B17DDC0730F4A3683198625EE82D8B1"/>
  </w:style>
  <w:style w:type="paragraph" w:customStyle="1" w:styleId="2BA0AD0A0B76463296DF9637FA3B4AA7">
    <w:name w:val="2BA0AD0A0B76463296DF9637FA3B4AA7"/>
  </w:style>
  <w:style w:type="paragraph" w:customStyle="1" w:styleId="07354DA9CF94439399B0799695E6ADF5">
    <w:name w:val="07354DA9CF94439399B0799695E6ADF5"/>
  </w:style>
  <w:style w:type="paragraph" w:customStyle="1" w:styleId="1BA0B1A5CFCD4D298818ED1CAF5CA009">
    <w:name w:val="1BA0B1A5CFCD4D298818ED1CAF5CA009"/>
  </w:style>
  <w:style w:type="paragraph" w:customStyle="1" w:styleId="FCD451DB3A0C45D795F9CC9BCAEBB366">
    <w:name w:val="FCD451DB3A0C45D795F9CC9BCAEBB366"/>
  </w:style>
  <w:style w:type="paragraph" w:customStyle="1" w:styleId="6AB689A762FF4374BA52C0C1DF1F6389">
    <w:name w:val="6AB689A762FF4374BA52C0C1DF1F6389"/>
  </w:style>
  <w:style w:type="paragraph" w:customStyle="1" w:styleId="12BB898382CB4930B8568455E3442D6A">
    <w:name w:val="12BB898382CB4930B8568455E3442D6A"/>
  </w:style>
  <w:style w:type="paragraph" w:customStyle="1" w:styleId="87DF678A01A64324A51662B972C51BF6">
    <w:name w:val="87DF678A01A64324A51662B972C51BF6"/>
  </w:style>
  <w:style w:type="paragraph" w:customStyle="1" w:styleId="5E29755D3ABD423BBCDF439EA450C640">
    <w:name w:val="5E29755D3ABD423BBCDF439EA450C640"/>
  </w:style>
  <w:style w:type="paragraph" w:customStyle="1" w:styleId="85849844AF6F4CB8B79981D85B7F1EAE">
    <w:name w:val="85849844AF6F4CB8B79981D85B7F1EAE"/>
  </w:style>
  <w:style w:type="paragraph" w:customStyle="1" w:styleId="6A82B763EE1F4C9C90E26810F0CC5FC2">
    <w:name w:val="6A82B763EE1F4C9C90E26810F0CC5FC2"/>
  </w:style>
  <w:style w:type="paragraph" w:customStyle="1" w:styleId="17BDDCDBC9C74818B500E15032549325">
    <w:name w:val="17BDDCDBC9C74818B500E15032549325"/>
  </w:style>
  <w:style w:type="paragraph" w:customStyle="1" w:styleId="72948227315746DFAF6F6FCA48A5960E">
    <w:name w:val="72948227315746DFAF6F6FCA48A5960E"/>
  </w:style>
  <w:style w:type="paragraph" w:customStyle="1" w:styleId="C26759C8347340489027596BA2FCBA2A">
    <w:name w:val="C26759C8347340489027596BA2FCBA2A"/>
  </w:style>
  <w:style w:type="paragraph" w:customStyle="1" w:styleId="38DC28932BE044558AC0471048E5C071">
    <w:name w:val="38DC28932BE044558AC0471048E5C071"/>
  </w:style>
  <w:style w:type="paragraph" w:customStyle="1" w:styleId="E263DFAFF2AB41FFB0A1844C1E301091">
    <w:name w:val="E263DFAFF2AB41FFB0A1844C1E301091"/>
  </w:style>
  <w:style w:type="paragraph" w:customStyle="1" w:styleId="289D6F74BCE54E478B4E3C440BBBC709">
    <w:name w:val="289D6F74BCE54E478B4E3C440BBBC709"/>
  </w:style>
  <w:style w:type="paragraph" w:customStyle="1" w:styleId="C5B4CADDA5D0405D8EC80EEA8EA6A6D7">
    <w:name w:val="C5B4CADDA5D0405D8EC80EEA8EA6A6D7"/>
  </w:style>
  <w:style w:type="paragraph" w:customStyle="1" w:styleId="424A95C4A87A4D87B939305EB458CCE0">
    <w:name w:val="424A95C4A87A4D87B939305EB458CCE0"/>
  </w:style>
  <w:style w:type="paragraph" w:customStyle="1" w:styleId="D08BB5B9677040D2AFE9CB55835B5549">
    <w:name w:val="D08BB5B9677040D2AFE9CB55835B5549"/>
  </w:style>
  <w:style w:type="paragraph" w:customStyle="1" w:styleId="F5B6B0F760634FA582D0651985CD9C90">
    <w:name w:val="F5B6B0F760634FA582D0651985CD9C90"/>
  </w:style>
  <w:style w:type="paragraph" w:customStyle="1" w:styleId="6F64D61171184AA8997BB259875F5B24">
    <w:name w:val="6F64D61171184AA8997BB259875F5B24"/>
  </w:style>
  <w:style w:type="paragraph" w:customStyle="1" w:styleId="064309BB208E4E6F87E0D0C051AEA6A2">
    <w:name w:val="064309BB208E4E6F87E0D0C051AEA6A2"/>
  </w:style>
  <w:style w:type="paragraph" w:customStyle="1" w:styleId="0ED5665A533D431BB245E45F395E9449">
    <w:name w:val="0ED5665A533D431BB245E45F395E944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1419AD4C55941FA883C8DFCDB7F1DF7">
    <w:name w:val="C1419AD4C55941FA883C8DFCDB7F1DF7"/>
  </w:style>
  <w:style w:type="paragraph" w:customStyle="1" w:styleId="81F37B53CC324B62A4399D8E9C224466">
    <w:name w:val="81F37B53CC324B62A4399D8E9C224466"/>
    <w:rsid w:val="00164435"/>
  </w:style>
  <w:style w:type="paragraph" w:customStyle="1" w:styleId="68B1D8BCB113409AB183E44E85054F0A">
    <w:name w:val="68B1D8BCB113409AB183E44E85054F0A"/>
    <w:rsid w:val="00164435"/>
  </w:style>
  <w:style w:type="paragraph" w:customStyle="1" w:styleId="769DF2DF6EE54F119DEF9F11BE648F3B">
    <w:name w:val="769DF2DF6EE54F119DEF9F11BE648F3B"/>
    <w:rsid w:val="00164435"/>
  </w:style>
  <w:style w:type="paragraph" w:customStyle="1" w:styleId="570BE50804734D9D811D9090FFF82FF9">
    <w:name w:val="570BE50804734D9D811D9090FFF82FF9"/>
    <w:rsid w:val="00164435"/>
  </w:style>
  <w:style w:type="paragraph" w:customStyle="1" w:styleId="3C24666AED254905ABCFF088BA1AB475">
    <w:name w:val="3C24666AED254905ABCFF088BA1AB475"/>
    <w:rsid w:val="00164435"/>
  </w:style>
  <w:style w:type="paragraph" w:customStyle="1" w:styleId="4851BFA4E9D442B0B539F1F6149A30F8">
    <w:name w:val="4851BFA4E9D442B0B539F1F6149A30F8"/>
    <w:rsid w:val="00164435"/>
  </w:style>
  <w:style w:type="paragraph" w:customStyle="1" w:styleId="D7A913F69F534489A56760914CCA1E0C">
    <w:name w:val="D7A913F69F534489A56760914CCA1E0C"/>
    <w:rsid w:val="00164435"/>
  </w:style>
  <w:style w:type="paragraph" w:customStyle="1" w:styleId="57A7FDE25C544A8E8EAA30EFE31A26BF">
    <w:name w:val="57A7FDE25C544A8E8EAA30EFE31A26BF"/>
    <w:rsid w:val="00164435"/>
  </w:style>
  <w:style w:type="paragraph" w:customStyle="1" w:styleId="70411AC256B24BAE948DE027128E0120">
    <w:name w:val="70411AC256B24BAE948DE027128E0120"/>
    <w:rsid w:val="00164435"/>
  </w:style>
  <w:style w:type="paragraph" w:customStyle="1" w:styleId="AA22506AEE484AFCB507BB5B090835D2">
    <w:name w:val="AA22506AEE484AFCB507BB5B090835D2"/>
    <w:rsid w:val="00164435"/>
  </w:style>
  <w:style w:type="paragraph" w:customStyle="1" w:styleId="4D8B8A62F87A451B9A82ECB7764E9581">
    <w:name w:val="4D8B8A62F87A451B9A82ECB7764E9581"/>
    <w:rsid w:val="00164435"/>
  </w:style>
  <w:style w:type="paragraph" w:customStyle="1" w:styleId="08C7E6B12C854C0EA9F358EB27F0F5CD">
    <w:name w:val="08C7E6B12C854C0EA9F358EB27F0F5CD"/>
    <w:rsid w:val="001644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44A161-D54F-453A-8EF5-8E62A00F2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2019-04-30T13:33:00Z</dcterms:created>
  <dcterms:modified xsi:type="dcterms:W3CDTF">2019-05-15T00:17:00Z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